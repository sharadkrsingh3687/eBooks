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5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357"/>
        <w:gridCol w:w="3715"/>
      </w:tblGrid>
      <w:tr w:rsidR="007A0F44" w:rsidRPr="00565B06" w14:paraId="613A5118" w14:textId="77777777" w:rsidTr="008F216A">
        <w:trPr>
          <w:trHeight w:hRule="exact" w:val="1855"/>
        </w:trPr>
        <w:tc>
          <w:tcPr>
            <w:tcW w:w="4532" w:type="dxa"/>
            <w:tcMar>
              <w:right w:w="144" w:type="dxa"/>
            </w:tcMar>
            <w:vAlign w:val="bottom"/>
          </w:tcPr>
          <w:p w14:paraId="1389F23B" w14:textId="77777777" w:rsidR="003164D3" w:rsidRPr="008F216A" w:rsidRDefault="003164D3" w:rsidP="00174A87">
            <w:pPr>
              <w:pStyle w:val="Subtitle"/>
              <w:rPr>
                <w:b w:val="0"/>
                <w:bCs/>
                <w:sz w:val="58"/>
                <w:szCs w:val="14"/>
              </w:rPr>
            </w:pPr>
            <w:r w:rsidRPr="008F216A">
              <w:rPr>
                <w:b w:val="0"/>
                <w:bCs/>
                <w:sz w:val="58"/>
                <w:szCs w:val="14"/>
              </w:rPr>
              <w:t xml:space="preserve">SHIKHA </w:t>
            </w:r>
          </w:p>
          <w:p w14:paraId="0FBFA7B7" w14:textId="24560852" w:rsidR="007A0F44" w:rsidRPr="00565B06" w:rsidRDefault="003164D3" w:rsidP="00174A87">
            <w:pPr>
              <w:pStyle w:val="Subtitle"/>
            </w:pPr>
            <w:r w:rsidRPr="008F216A">
              <w:rPr>
                <w:sz w:val="58"/>
                <w:szCs w:val="14"/>
              </w:rPr>
              <w:t>kUMARI</w:t>
            </w:r>
          </w:p>
        </w:tc>
        <w:tc>
          <w:tcPr>
            <w:tcW w:w="3864" w:type="dxa"/>
            <w:tcMar>
              <w:left w:w="144" w:type="dxa"/>
            </w:tcMar>
            <w:vAlign w:val="bottom"/>
          </w:tcPr>
          <w:p w14:paraId="4691D525" w14:textId="55AC3A79" w:rsidR="007A0F44" w:rsidRDefault="00863DED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BCD5DD484CA64FA6A52B27D23AAAF5F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3164D3">
                  <w:t xml:space="preserve">Flat- 3/3B, PS Ixora Apartment, </w:t>
                </w:r>
                <w:r w:rsidR="003164D3">
                  <w:br/>
                  <w:t>New Town, Kolkata - 700159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D787293" wp14:editId="0C9528FE">
                      <wp:extent cx="118872" cy="118872"/>
                      <wp:effectExtent l="0" t="0" r="0" b="762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30CC6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AAD916" w14:textId="307FC59B" w:rsidR="007A0F44" w:rsidRDefault="00863DED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43227387A6F43D99A03DCCC4AF706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3164D3">
                  <w:br/>
                  <w:t>+91-9608854435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0F7A5CD" wp14:editId="77A07B84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DF17E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C57095E" w14:textId="30CC9DBB" w:rsidR="007A0F44" w:rsidRDefault="00863DED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A00BD03448084714A5EA95D6270F70F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3164D3">
                  <w:t xml:space="preserve">Freshikha89@gmail.com 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62AF732F" wp14:editId="7FE2B23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CF62B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C95FDE7" w14:textId="35F58BD1" w:rsidR="007A0F44" w:rsidRPr="00565B06" w:rsidRDefault="007A0F44" w:rsidP="00174A87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10"/>
        <w:gridCol w:w="8302"/>
      </w:tblGrid>
      <w:tr w:rsidR="000E24AC" w:rsidRPr="00565B06" w14:paraId="7E813502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545FF2E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3A7892F" wp14:editId="0D46ADD0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3B7C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95B4C0C" w14:textId="77777777" w:rsidR="000E24AC" w:rsidRPr="00565B06" w:rsidRDefault="00863DE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6D384EEE13EA4EB1966FE0A17A36217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8F216A">
                  <w:rPr>
                    <w:b/>
                    <w:sz w:val="28"/>
                    <w:szCs w:val="28"/>
                  </w:rPr>
                  <w:t>Objective</w:t>
                </w:r>
              </w:sdtContent>
            </w:sdt>
          </w:p>
        </w:tc>
      </w:tr>
    </w:tbl>
    <w:p w14:paraId="3DDB86F6" w14:textId="72C85CFE" w:rsidR="00A77B4D" w:rsidRPr="00565B06" w:rsidRDefault="003164D3" w:rsidP="00BA734B">
      <w:pPr>
        <w:jc w:val="both"/>
      </w:pPr>
      <w:r>
        <w:t>I look forward to work with an organization which offers a challenging opportunity to enhancing my knowledge, skill and experience that would allow me to contribute towards achi</w:t>
      </w:r>
      <w:r w:rsidR="00BA734B">
        <w:t>eving the organizational goals to the best of my potential.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7"/>
        <w:gridCol w:w="8295"/>
      </w:tblGrid>
      <w:tr w:rsidR="00A77B4D" w:rsidRPr="00565B06" w14:paraId="5F56A22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D56150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B86C0F4" wp14:editId="2BA539E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7C107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A02FAA6" w14:textId="77777777" w:rsidR="00A77B4D" w:rsidRPr="00565B06" w:rsidRDefault="00863DE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254538BEDBC4A0592D6870623000A90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8F216A">
                  <w:rPr>
                    <w:sz w:val="28"/>
                    <w:szCs w:val="28"/>
                  </w:rPr>
                  <w:t>Education</w:t>
                </w:r>
              </w:sdtContent>
            </w:sdt>
          </w:p>
        </w:tc>
      </w:tr>
    </w:tbl>
    <w:p w14:paraId="1998532B" w14:textId="3CE0CE19" w:rsidR="007C0E0E" w:rsidRPr="00565B06" w:rsidRDefault="00BA734B" w:rsidP="00B47E1E">
      <w:pPr>
        <w:pStyle w:val="Heading2"/>
      </w:pPr>
      <w:r>
        <w:t>B. Sc (Chemistry Hons)</w:t>
      </w:r>
      <w:r w:rsidR="007C0E0E" w:rsidRPr="00565B06">
        <w:t xml:space="preserve"> | </w:t>
      </w:r>
      <w:r>
        <w:rPr>
          <w:rStyle w:val="Emphasis"/>
        </w:rPr>
        <w:t>Vinoba Bhava University, Hazaribag (Jharkhand)</w:t>
      </w:r>
    </w:p>
    <w:p w14:paraId="03BB62A7" w14:textId="5FC4B9DC" w:rsidR="007C0E0E" w:rsidRPr="0024247F" w:rsidRDefault="00BA734B" w:rsidP="004F199F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 w:rsidRPr="0024247F">
        <w:rPr>
          <w:sz w:val="22"/>
          <w:szCs w:val="22"/>
        </w:rPr>
        <w:t>Graduated, july</w:t>
      </w:r>
      <w:r w:rsidR="007C0E0E" w:rsidRPr="0024247F">
        <w:rPr>
          <w:sz w:val="22"/>
          <w:szCs w:val="22"/>
        </w:rPr>
        <w:t xml:space="preserve"> – </w:t>
      </w:r>
      <w:r w:rsidRPr="0024247F">
        <w:rPr>
          <w:sz w:val="22"/>
          <w:szCs w:val="22"/>
        </w:rPr>
        <w:t xml:space="preserve">2013 </w:t>
      </w:r>
      <w:r w:rsidR="0024247F">
        <w:br/>
      </w:r>
      <w:r w:rsidR="0024247F" w:rsidRPr="0024247F">
        <w:rPr>
          <w:rFonts w:asciiTheme="minorHAnsi" w:eastAsiaTheme="minorHAnsi" w:hAnsiTheme="minorHAnsi" w:cstheme="minorBidi"/>
          <w:caps w:val="0"/>
          <w:sz w:val="22"/>
          <w:szCs w:val="22"/>
        </w:rPr>
        <w:t xml:space="preserve">Marks Score - </w:t>
      </w:r>
      <w:r w:rsidRPr="0024247F">
        <w:rPr>
          <w:rFonts w:asciiTheme="minorHAnsi" w:eastAsiaTheme="minorHAnsi" w:hAnsiTheme="minorHAnsi" w:cstheme="minorBidi"/>
          <w:caps w:val="0"/>
          <w:sz w:val="22"/>
          <w:szCs w:val="22"/>
        </w:rPr>
        <w:t>58%</w:t>
      </w:r>
    </w:p>
    <w:p w14:paraId="46C465D4" w14:textId="6B34E4B8" w:rsidR="000E24AC" w:rsidRPr="00565B06" w:rsidRDefault="000E24AC" w:rsidP="007850D1"/>
    <w:p w14:paraId="77834297" w14:textId="69639B45" w:rsidR="007C0E0E" w:rsidRPr="0024247F" w:rsidRDefault="0024247F" w:rsidP="00B47E1E">
      <w:pPr>
        <w:pStyle w:val="Heading2"/>
        <w:rPr>
          <w:rStyle w:val="Emphasis"/>
        </w:rPr>
      </w:pPr>
      <w:r>
        <w:t>12</w:t>
      </w:r>
      <w:r w:rsidRPr="0024247F">
        <w:rPr>
          <w:vertAlign w:val="superscript"/>
        </w:rPr>
        <w:t>th</w:t>
      </w:r>
      <w:r>
        <w:t xml:space="preserve"> </w:t>
      </w:r>
      <w:r w:rsidR="007C0E0E" w:rsidRPr="00565B06">
        <w:t xml:space="preserve">| </w:t>
      </w:r>
      <w:r w:rsidRPr="0024247F">
        <w:rPr>
          <w:rStyle w:val="Emphasis"/>
        </w:rPr>
        <w:t>Jharkhand Academic Council</w:t>
      </w:r>
      <w:r>
        <w:rPr>
          <w:rStyle w:val="Emphasis"/>
        </w:rPr>
        <w:t>, Ranchi (Jharkhand)</w:t>
      </w:r>
    </w:p>
    <w:p w14:paraId="019E8D20" w14:textId="5CA28E4E" w:rsidR="007C0E0E" w:rsidRPr="0024247F" w:rsidRDefault="0024247F" w:rsidP="004F199F">
      <w:pPr>
        <w:pStyle w:val="Heading3"/>
        <w:rPr>
          <w:sz w:val="22"/>
          <w:szCs w:val="22"/>
        </w:rPr>
      </w:pPr>
      <w:r w:rsidRPr="0024247F">
        <w:rPr>
          <w:sz w:val="22"/>
          <w:szCs w:val="22"/>
        </w:rPr>
        <w:t>Completed, July - 2007</w:t>
      </w:r>
    </w:p>
    <w:p w14:paraId="3A98B840" w14:textId="6FC2F23A" w:rsidR="007C0E0E" w:rsidRDefault="0024247F" w:rsidP="007C0E0E">
      <w:r>
        <w:t>Marks Score – 42%</w:t>
      </w:r>
    </w:p>
    <w:p w14:paraId="24D389E4" w14:textId="625DBC2E" w:rsidR="0024247F" w:rsidRDefault="0024247F" w:rsidP="007C0E0E"/>
    <w:p w14:paraId="136DAED2" w14:textId="209C9DA3" w:rsidR="0024247F" w:rsidRPr="0024247F" w:rsidRDefault="0024247F" w:rsidP="0024247F">
      <w:pPr>
        <w:pStyle w:val="Heading2"/>
        <w:rPr>
          <w:rStyle w:val="Emphasis"/>
        </w:rPr>
      </w:pPr>
      <w:r>
        <w:t>10</w:t>
      </w:r>
      <w:r w:rsidRPr="0024247F">
        <w:rPr>
          <w:vertAlign w:val="superscript"/>
        </w:rPr>
        <w:t>th</w:t>
      </w:r>
      <w:r>
        <w:t xml:space="preserve"> </w:t>
      </w:r>
      <w:r w:rsidRPr="00565B06">
        <w:t xml:space="preserve">| </w:t>
      </w:r>
      <w:r w:rsidRPr="0024247F">
        <w:rPr>
          <w:rStyle w:val="Emphasis"/>
        </w:rPr>
        <w:t>Jharkhand Academic Council</w:t>
      </w:r>
      <w:r>
        <w:rPr>
          <w:rStyle w:val="Emphasis"/>
        </w:rPr>
        <w:t>, Ranchi (Jharkhand)</w:t>
      </w:r>
    </w:p>
    <w:p w14:paraId="71D85F70" w14:textId="5CA26AAA" w:rsidR="0024247F" w:rsidRPr="0024247F" w:rsidRDefault="0024247F" w:rsidP="0024247F">
      <w:pPr>
        <w:pStyle w:val="Heading3"/>
        <w:rPr>
          <w:sz w:val="22"/>
          <w:szCs w:val="22"/>
        </w:rPr>
      </w:pPr>
      <w:r w:rsidRPr="0024247F">
        <w:rPr>
          <w:sz w:val="22"/>
          <w:szCs w:val="22"/>
        </w:rPr>
        <w:t>Completed, July - 200</w:t>
      </w:r>
      <w:r>
        <w:rPr>
          <w:sz w:val="22"/>
          <w:szCs w:val="22"/>
        </w:rPr>
        <w:t>4</w:t>
      </w:r>
    </w:p>
    <w:p w14:paraId="62B39B8E" w14:textId="3992FAAB" w:rsidR="005E088C" w:rsidRPr="00565B06" w:rsidRDefault="0024247F" w:rsidP="005E088C">
      <w:r>
        <w:t xml:space="preserve">Marks Score – </w:t>
      </w:r>
      <w:r>
        <w:t>56</w:t>
      </w:r>
      <w:r>
        <w:t>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17"/>
        <w:gridCol w:w="8295"/>
      </w:tblGrid>
      <w:tr w:rsidR="00143224" w:rsidRPr="00565B06" w14:paraId="4738900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F63849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A71BAA" wp14:editId="23DD185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B78CC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7E2147B" w14:textId="77777777" w:rsidR="00143224" w:rsidRPr="00565B06" w:rsidRDefault="00863DE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66AACD75D7542B9AF354858F74883D1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8F216A">
                  <w:rPr>
                    <w:sz w:val="28"/>
                    <w:szCs w:val="28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119"/>
        <w:gridCol w:w="4187"/>
      </w:tblGrid>
      <w:tr w:rsidR="00143224" w:rsidRPr="00565B06" w14:paraId="74F2E897" w14:textId="77777777" w:rsidTr="00565B06">
        <w:tc>
          <w:tcPr>
            <w:tcW w:w="4320" w:type="dxa"/>
          </w:tcPr>
          <w:p w14:paraId="5FFADC46" w14:textId="642A4F47" w:rsidR="00143224" w:rsidRPr="00565B06" w:rsidRDefault="0024247F" w:rsidP="00565B06">
            <w:pPr>
              <w:pStyle w:val="ListBullet"/>
              <w:spacing w:after="80"/>
            </w:pPr>
            <w:r>
              <w:t>Good analytical &amp; Problem-solving skill</w:t>
            </w:r>
          </w:p>
          <w:p w14:paraId="35E140F2" w14:textId="7E78C737" w:rsidR="00316CE4" w:rsidRPr="00565B06" w:rsidRDefault="0024247F" w:rsidP="00316CE4">
            <w:pPr>
              <w:pStyle w:val="ListBullet"/>
              <w:spacing w:after="80"/>
            </w:pPr>
            <w:r>
              <w:t>Basic knowledge of Computers (Word, Excel)</w:t>
            </w:r>
          </w:p>
        </w:tc>
        <w:tc>
          <w:tcPr>
            <w:tcW w:w="4320" w:type="dxa"/>
            <w:tcMar>
              <w:left w:w="576" w:type="dxa"/>
            </w:tcMar>
          </w:tcPr>
          <w:p w14:paraId="1D8563C0" w14:textId="770A2E0D" w:rsidR="00143224" w:rsidRPr="00565B06" w:rsidRDefault="0024247F" w:rsidP="00565B06">
            <w:pPr>
              <w:pStyle w:val="ListBullet"/>
              <w:spacing w:after="80"/>
            </w:pPr>
            <w:r>
              <w:t>Good Communication Skill</w:t>
            </w:r>
            <w:r w:rsidR="008F216A">
              <w:t xml:space="preserve"> (Hindi &amp; English)</w:t>
            </w:r>
          </w:p>
          <w:p w14:paraId="27C2BDAA" w14:textId="53AC1ADA" w:rsidR="00F904FC" w:rsidRPr="00565B06" w:rsidRDefault="00F904FC" w:rsidP="0024247F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1"/>
        <w:gridCol w:w="8291"/>
      </w:tblGrid>
      <w:tr w:rsidR="00AC7C34" w:rsidRPr="00565B06" w14:paraId="61C9EC52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25D1CDC9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3FB4AF8" wp14:editId="0A7800FC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2795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CD06544" w14:textId="77777777" w:rsidR="00AC7C34" w:rsidRPr="00565B06" w:rsidRDefault="00863DED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EB3991A3CB044C0DB25DD6978FDB34E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8F216A">
                  <w:rPr>
                    <w:sz w:val="28"/>
                    <w:szCs w:val="28"/>
                  </w:rPr>
                  <w:t>Activities</w:t>
                </w:r>
              </w:sdtContent>
            </w:sdt>
          </w:p>
        </w:tc>
      </w:tr>
    </w:tbl>
    <w:p w14:paraId="1A7BE121" w14:textId="3490F5B0" w:rsidR="007A0F44" w:rsidRDefault="0024247F" w:rsidP="0024247F">
      <w:pPr>
        <w:pStyle w:val="ListBullet"/>
      </w:pPr>
      <w:r>
        <w:t xml:space="preserve">Teaching 3 to 5 class student in home couching.  </w:t>
      </w:r>
    </w:p>
    <w:p w14:paraId="382E347C" w14:textId="7C6ECBA4" w:rsidR="0024247F" w:rsidRDefault="0024247F" w:rsidP="0024247F">
      <w:pPr>
        <w:pStyle w:val="ListBullet"/>
      </w:pPr>
      <w:r>
        <w:t xml:space="preserve">Participating culture &amp; social event </w:t>
      </w:r>
    </w:p>
    <w:p w14:paraId="41874179" w14:textId="0DD9BF72" w:rsidR="00384E8B" w:rsidRDefault="00384E8B" w:rsidP="00384E8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EA99C6" wp14:editId="6BBAF6B4">
            <wp:simplePos x="0" y="0"/>
            <wp:positionH relativeFrom="column">
              <wp:posOffset>-411480</wp:posOffset>
            </wp:positionH>
            <wp:positionV relativeFrom="paragraph">
              <wp:posOffset>162322</wp:posOffset>
            </wp:positionV>
            <wp:extent cx="281940" cy="279003"/>
            <wp:effectExtent l="0" t="0" r="381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8" cy="27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0A729" w14:textId="0DCFE49C" w:rsidR="00384E8B" w:rsidRPr="008F216A" w:rsidRDefault="00384E8B" w:rsidP="00384E8B">
      <w:pPr>
        <w:pStyle w:val="ListBullet"/>
        <w:numPr>
          <w:ilvl w:val="0"/>
          <w:numId w:val="0"/>
        </w:numPr>
        <w:ind w:left="360" w:hanging="360"/>
        <w:rPr>
          <w:rFonts w:asciiTheme="majorHAnsi" w:eastAsiaTheme="majorEastAsia" w:hAnsiTheme="majorHAnsi" w:cstheme="majorBidi"/>
          <w:b/>
          <w:caps/>
          <w:color w:val="111111" w:themeColor="text2"/>
          <w:sz w:val="28"/>
          <w:szCs w:val="28"/>
        </w:rPr>
      </w:pPr>
      <w:r w:rsidRPr="008F216A">
        <w:rPr>
          <w:rFonts w:asciiTheme="majorHAnsi" w:eastAsiaTheme="majorEastAsia" w:hAnsiTheme="majorHAnsi" w:cstheme="majorBidi"/>
          <w:b/>
          <w:caps/>
          <w:color w:val="111111" w:themeColor="text2"/>
          <w:sz w:val="28"/>
          <w:szCs w:val="28"/>
        </w:rPr>
        <w:t>Personal Interest</w:t>
      </w:r>
    </w:p>
    <w:p w14:paraId="7B81F465" w14:textId="25C0F9D4" w:rsidR="00384E8B" w:rsidRDefault="00384E8B" w:rsidP="00384E8B">
      <w:pPr>
        <w:pStyle w:val="ListBullet"/>
      </w:pPr>
      <w:r>
        <w:t>Drawing &amp; Panting</w:t>
      </w:r>
    </w:p>
    <w:p w14:paraId="2CD05943" w14:textId="77777777" w:rsidR="00384E8B" w:rsidRDefault="00384E8B" w:rsidP="00384E8B">
      <w:pPr>
        <w:pStyle w:val="ListBullet"/>
      </w:pPr>
      <w:r>
        <w:t>Internet surfing</w:t>
      </w:r>
    </w:p>
    <w:p w14:paraId="773CF91A" w14:textId="12BA8C70" w:rsidR="00384E8B" w:rsidRDefault="00384E8B" w:rsidP="00384E8B">
      <w:pPr>
        <w:pStyle w:val="ListBullet"/>
      </w:pPr>
      <w:r>
        <w:t xml:space="preserve">Listening music &amp; watching movies </w:t>
      </w:r>
    </w:p>
    <w:p w14:paraId="19AA6A60" w14:textId="2511692D" w:rsidR="00384E8B" w:rsidRDefault="00384E8B" w:rsidP="00384E8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C24EA0" wp14:editId="0A19C70C">
            <wp:simplePos x="0" y="0"/>
            <wp:positionH relativeFrom="margin">
              <wp:posOffset>-367665</wp:posOffset>
            </wp:positionH>
            <wp:positionV relativeFrom="paragraph">
              <wp:posOffset>198755</wp:posOffset>
            </wp:positionV>
            <wp:extent cx="261297" cy="2349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7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2381C" w14:textId="054F85D1" w:rsidR="008F216A" w:rsidRDefault="00384E8B" w:rsidP="008F216A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aps/>
          <w:color w:val="111111" w:themeColor="text2"/>
          <w:sz w:val="28"/>
          <w:szCs w:val="28"/>
        </w:rPr>
      </w:pPr>
      <w:r w:rsidRPr="008F216A">
        <w:rPr>
          <w:rFonts w:asciiTheme="majorHAnsi" w:eastAsiaTheme="majorEastAsia" w:hAnsiTheme="majorHAnsi" w:cstheme="majorBidi"/>
          <w:b/>
          <w:caps/>
          <w:color w:val="111111" w:themeColor="text2"/>
          <w:sz w:val="28"/>
          <w:szCs w:val="28"/>
        </w:rPr>
        <w:t>Personal Details</w:t>
      </w:r>
    </w:p>
    <w:p w14:paraId="56CD5068" w14:textId="42711781" w:rsidR="008F216A" w:rsidRDefault="008F216A" w:rsidP="008F216A">
      <w:pPr>
        <w:pStyle w:val="ListBullet"/>
      </w:pPr>
      <w:r>
        <w:t>Marital Status</w:t>
      </w:r>
      <w:r>
        <w:tab/>
        <w:t>:</w:t>
      </w:r>
      <w:r>
        <w:tab/>
        <w:t>Married</w:t>
      </w:r>
    </w:p>
    <w:p w14:paraId="079F9219" w14:textId="58281F2E" w:rsidR="008F216A" w:rsidRDefault="008F216A" w:rsidP="008F216A">
      <w:pPr>
        <w:pStyle w:val="ListBullet"/>
      </w:pPr>
      <w:r>
        <w:t>Husband Name</w:t>
      </w:r>
      <w:r>
        <w:tab/>
        <w:t xml:space="preserve">: </w:t>
      </w:r>
      <w:r>
        <w:tab/>
        <w:t>Amit Kumar Singh</w:t>
      </w:r>
    </w:p>
    <w:p w14:paraId="1641187B" w14:textId="5A54E852" w:rsidR="008F216A" w:rsidRDefault="008F216A" w:rsidP="008F216A">
      <w:pPr>
        <w:pStyle w:val="ListBullet"/>
        <w:numPr>
          <w:ilvl w:val="0"/>
          <w:numId w:val="0"/>
        </w:numPr>
        <w:ind w:left="360" w:hanging="360"/>
      </w:pPr>
    </w:p>
    <w:p w14:paraId="06617021" w14:textId="13128C5E" w:rsidR="008F216A" w:rsidRDefault="008F216A" w:rsidP="008F216A">
      <w:pPr>
        <w:pStyle w:val="ListBullet"/>
        <w:numPr>
          <w:ilvl w:val="0"/>
          <w:numId w:val="0"/>
        </w:numPr>
        <w:ind w:left="-567"/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</w:pPr>
      <w:r w:rsidRPr="008F216A"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>D</w:t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>eclaration</w:t>
      </w:r>
    </w:p>
    <w:p w14:paraId="142F5369" w14:textId="1B8FE911" w:rsidR="008F216A" w:rsidRPr="00C7150D" w:rsidRDefault="008F216A" w:rsidP="00C7150D">
      <w:pPr>
        <w:ind w:hanging="567"/>
        <w:jc w:val="both"/>
        <w:rPr>
          <w:i/>
          <w:iCs/>
        </w:rPr>
      </w:pPr>
      <w:r w:rsidRPr="00C7150D">
        <w:rPr>
          <w:i/>
          <w:iCs/>
        </w:rPr>
        <w:t xml:space="preserve">I </w:t>
      </w:r>
      <w:r w:rsidR="00C7150D" w:rsidRPr="00C7150D">
        <w:rPr>
          <w:i/>
          <w:iCs/>
        </w:rPr>
        <w:t>hareby declare that information given above is true the best of my knowledge</w:t>
      </w:r>
      <w:r w:rsidR="00C7150D">
        <w:rPr>
          <w:i/>
          <w:iCs/>
        </w:rPr>
        <w:t>.</w:t>
      </w:r>
    </w:p>
    <w:p w14:paraId="69034617" w14:textId="4C2F9A7E" w:rsidR="008F216A" w:rsidRPr="008F216A" w:rsidRDefault="00C7150D" w:rsidP="00C7150D">
      <w:pPr>
        <w:jc w:val="both"/>
        <w:rPr>
          <w:rFonts w:asciiTheme="majorHAnsi" w:eastAsiaTheme="majorEastAsia" w:hAnsiTheme="majorHAnsi" w:cstheme="majorBidi"/>
          <w:b/>
          <w:caps/>
          <w:color w:val="111111" w:themeColor="text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  <w:sz w:val="26"/>
          <w:szCs w:val="26"/>
        </w:rPr>
        <w:tab/>
      </w:r>
      <w:r w:rsidRPr="002B5C91">
        <w:rPr>
          <w:rFonts w:asciiTheme="majorHAnsi" w:eastAsiaTheme="majorEastAsia" w:hAnsiTheme="majorHAnsi" w:cstheme="majorBidi"/>
          <w:b/>
          <w:i/>
          <w:iCs/>
          <w:caps/>
          <w:color w:val="111111" w:themeColor="text2"/>
        </w:rPr>
        <w:t>signature: ______________</w:t>
      </w:r>
    </w:p>
    <w:sectPr w:rsidR="008F216A" w:rsidRPr="008F216A" w:rsidSect="00C7150D">
      <w:footerReference w:type="default" r:id="rId13"/>
      <w:headerReference w:type="first" r:id="rId14"/>
      <w:pgSz w:w="11906" w:h="16838" w:code="9"/>
      <w:pgMar w:top="426" w:right="1440" w:bottom="851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4D597" w14:textId="77777777" w:rsidR="00863DED" w:rsidRDefault="00863DED" w:rsidP="00F534FB">
      <w:pPr>
        <w:spacing w:after="0"/>
      </w:pPr>
      <w:r>
        <w:separator/>
      </w:r>
    </w:p>
  </w:endnote>
  <w:endnote w:type="continuationSeparator" w:id="0">
    <w:p w14:paraId="1041AD02" w14:textId="77777777" w:rsidR="00863DED" w:rsidRDefault="00863DE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2FA15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2C8B9" w14:textId="77777777" w:rsidR="00863DED" w:rsidRDefault="00863DED" w:rsidP="00F534FB">
      <w:pPr>
        <w:spacing w:after="0"/>
      </w:pPr>
      <w:r>
        <w:separator/>
      </w:r>
    </w:p>
  </w:footnote>
  <w:footnote w:type="continuationSeparator" w:id="0">
    <w:p w14:paraId="2B2FDE8D" w14:textId="77777777" w:rsidR="00863DED" w:rsidRDefault="00863DE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F8B9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38BE17" wp14:editId="7AE1658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1F4728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D3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47F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B5C91"/>
    <w:rsid w:val="002F10E7"/>
    <w:rsid w:val="002F69E4"/>
    <w:rsid w:val="00300A98"/>
    <w:rsid w:val="0030724A"/>
    <w:rsid w:val="003164D3"/>
    <w:rsid w:val="00316CE4"/>
    <w:rsid w:val="00323C3F"/>
    <w:rsid w:val="003279A4"/>
    <w:rsid w:val="00337114"/>
    <w:rsid w:val="0035004C"/>
    <w:rsid w:val="003571C8"/>
    <w:rsid w:val="00383057"/>
    <w:rsid w:val="00384E8B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3DED"/>
    <w:rsid w:val="00867081"/>
    <w:rsid w:val="008978E8"/>
    <w:rsid w:val="008A02C4"/>
    <w:rsid w:val="008A49A0"/>
    <w:rsid w:val="008A6538"/>
    <w:rsid w:val="008D4FC8"/>
    <w:rsid w:val="008D5A80"/>
    <w:rsid w:val="008E5483"/>
    <w:rsid w:val="008F216A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A734B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150D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497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20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425DY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D5DD484CA64FA6A52B27D23AAAF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24F32-3160-49B7-9733-EE8185217659}"/>
      </w:docPartPr>
      <w:docPartBody>
        <w:p w:rsidR="00000000" w:rsidRDefault="009630DA">
          <w:pPr>
            <w:pStyle w:val="BCD5DD484CA64FA6A52B27D23AAAF5F9"/>
          </w:pPr>
          <w:r w:rsidRPr="009D0878">
            <w:t>Address</w:t>
          </w:r>
        </w:p>
      </w:docPartBody>
    </w:docPart>
    <w:docPart>
      <w:docPartPr>
        <w:name w:val="843227387A6F43D99A03DCCC4AF70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1639C-B1B3-4D9C-AC08-6EC9115A9AA8}"/>
      </w:docPartPr>
      <w:docPartBody>
        <w:p w:rsidR="00000000" w:rsidRDefault="009630DA">
          <w:pPr>
            <w:pStyle w:val="843227387A6F43D99A03DCCC4AF706ED"/>
          </w:pPr>
          <w:r w:rsidRPr="009D0878">
            <w:t>Phone</w:t>
          </w:r>
        </w:p>
      </w:docPartBody>
    </w:docPart>
    <w:docPart>
      <w:docPartPr>
        <w:name w:val="A00BD03448084714A5EA95D6270F7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46C9-252F-49C5-B2B5-E4BAC9EE76BF}"/>
      </w:docPartPr>
      <w:docPartBody>
        <w:p w:rsidR="00000000" w:rsidRDefault="009630DA">
          <w:pPr>
            <w:pStyle w:val="A00BD03448084714A5EA95D6270F70F6"/>
          </w:pPr>
          <w:r w:rsidRPr="009D0878">
            <w:t>Email</w:t>
          </w:r>
        </w:p>
      </w:docPartBody>
    </w:docPart>
    <w:docPart>
      <w:docPartPr>
        <w:name w:val="6D384EEE13EA4EB1966FE0A17A362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98FC7-7F23-4488-B223-895D371CA2A3}"/>
      </w:docPartPr>
      <w:docPartBody>
        <w:p w:rsidR="00000000" w:rsidRDefault="009630DA">
          <w:pPr>
            <w:pStyle w:val="6D384EEE13EA4EB1966FE0A17A36217C"/>
          </w:pPr>
          <w:r w:rsidRPr="00D85CA4">
            <w:t>Objective</w:t>
          </w:r>
        </w:p>
      </w:docPartBody>
    </w:docPart>
    <w:docPart>
      <w:docPartPr>
        <w:name w:val="E254538BEDBC4A0592D6870623000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0D8EE-12A5-4DE5-B781-ADF1D453FFD1}"/>
      </w:docPartPr>
      <w:docPartBody>
        <w:p w:rsidR="00000000" w:rsidRDefault="009630DA">
          <w:pPr>
            <w:pStyle w:val="E254538BEDBC4A0592D6870623000A90"/>
          </w:pPr>
          <w:r w:rsidRPr="00565B06">
            <w:t>Education</w:t>
          </w:r>
        </w:p>
      </w:docPartBody>
    </w:docPart>
    <w:docPart>
      <w:docPartPr>
        <w:name w:val="966AACD75D7542B9AF354858F7488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55D01-8A21-4E98-9AC0-59BF6A96E122}"/>
      </w:docPartPr>
      <w:docPartBody>
        <w:p w:rsidR="00000000" w:rsidRDefault="009630DA">
          <w:pPr>
            <w:pStyle w:val="966AACD75D7542B9AF354858F74883D1"/>
          </w:pPr>
          <w:r w:rsidRPr="00565B06">
            <w:t>Skills</w:t>
          </w:r>
        </w:p>
      </w:docPartBody>
    </w:docPart>
    <w:docPart>
      <w:docPartPr>
        <w:name w:val="EB3991A3CB044C0DB25DD6978FDB34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C846-9B3E-451D-8CA2-6CCC198B946A}"/>
      </w:docPartPr>
      <w:docPartBody>
        <w:p w:rsidR="00000000" w:rsidRDefault="009630DA">
          <w:pPr>
            <w:pStyle w:val="EB3991A3CB044C0DB25DD6978FDB34E1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15"/>
    <w:rsid w:val="00541415"/>
    <w:rsid w:val="009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EE565D9FAF4DCD9FE1B8A5CC049821">
    <w:name w:val="44EE565D9FAF4DCD9FE1B8A5CC049821"/>
  </w:style>
  <w:style w:type="paragraph" w:customStyle="1" w:styleId="8866E3E8E99E4DACB15AEF688A98ED15">
    <w:name w:val="8866E3E8E99E4DACB15AEF688A98ED15"/>
  </w:style>
  <w:style w:type="paragraph" w:customStyle="1" w:styleId="BCD5DD484CA64FA6A52B27D23AAAF5F9">
    <w:name w:val="BCD5DD484CA64FA6A52B27D23AAAF5F9"/>
  </w:style>
  <w:style w:type="paragraph" w:customStyle="1" w:styleId="843227387A6F43D99A03DCCC4AF706ED">
    <w:name w:val="843227387A6F43D99A03DCCC4AF706ED"/>
  </w:style>
  <w:style w:type="paragraph" w:customStyle="1" w:styleId="A00BD03448084714A5EA95D6270F70F6">
    <w:name w:val="A00BD03448084714A5EA95D6270F70F6"/>
  </w:style>
  <w:style w:type="paragraph" w:customStyle="1" w:styleId="D2C17C4DDCE4438DB7F6A87D7977BF81">
    <w:name w:val="D2C17C4DDCE4438DB7F6A87D7977BF81"/>
  </w:style>
  <w:style w:type="paragraph" w:customStyle="1" w:styleId="935E5E682E6449339FEBE2EF6A1A512E">
    <w:name w:val="935E5E682E6449339FEBE2EF6A1A512E"/>
  </w:style>
  <w:style w:type="paragraph" w:customStyle="1" w:styleId="6D384EEE13EA4EB1966FE0A17A36217C">
    <w:name w:val="6D384EEE13EA4EB1966FE0A17A36217C"/>
  </w:style>
  <w:style w:type="paragraph" w:customStyle="1" w:styleId="C09891B5210E4BC6AB189814B50313FC">
    <w:name w:val="C09891B5210E4BC6AB189814B50313FC"/>
  </w:style>
  <w:style w:type="paragraph" w:customStyle="1" w:styleId="E254538BEDBC4A0592D6870623000A90">
    <w:name w:val="E254538BEDBC4A0592D6870623000A90"/>
  </w:style>
  <w:style w:type="paragraph" w:customStyle="1" w:styleId="ADF7E438D8D94667A3163F8461B2A778">
    <w:name w:val="ADF7E438D8D94667A3163F8461B2A778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A2BFAE8DD20484A9E495541CC62563B">
    <w:name w:val="2A2BFAE8DD20484A9E495541CC62563B"/>
  </w:style>
  <w:style w:type="paragraph" w:customStyle="1" w:styleId="C3D649673B1345639450CD454120E3D2">
    <w:name w:val="C3D649673B1345639450CD454120E3D2"/>
  </w:style>
  <w:style w:type="paragraph" w:customStyle="1" w:styleId="E47918B2653A4572BB3CC9F185A68854">
    <w:name w:val="E47918B2653A4572BB3CC9F185A68854"/>
  </w:style>
  <w:style w:type="paragraph" w:customStyle="1" w:styleId="2F97076AB2CA468C96592AD9740B769D">
    <w:name w:val="2F97076AB2CA468C96592AD9740B769D"/>
  </w:style>
  <w:style w:type="paragraph" w:customStyle="1" w:styleId="E6A0819A09434940A9B697797B55CCF1">
    <w:name w:val="E6A0819A09434940A9B697797B55CCF1"/>
  </w:style>
  <w:style w:type="paragraph" w:customStyle="1" w:styleId="AE7D9BFDDCA8466CAD94AD4AC5BEAC1E">
    <w:name w:val="AE7D9BFDDCA8466CAD94AD4AC5BEAC1E"/>
  </w:style>
  <w:style w:type="paragraph" w:customStyle="1" w:styleId="50AB321E7E7E4CF2A0C2F9FDD1A160F5">
    <w:name w:val="50AB321E7E7E4CF2A0C2F9FDD1A160F5"/>
  </w:style>
  <w:style w:type="paragraph" w:customStyle="1" w:styleId="A2004D23A5E74B83A124C0B269C57639">
    <w:name w:val="A2004D23A5E74B83A124C0B269C57639"/>
  </w:style>
  <w:style w:type="paragraph" w:customStyle="1" w:styleId="76A6D7688B6646FB8C48D5C64BAEAC0D">
    <w:name w:val="76A6D7688B6646FB8C48D5C64BAEAC0D"/>
  </w:style>
  <w:style w:type="paragraph" w:customStyle="1" w:styleId="838A9683ACA34CB29B20306C395D5790">
    <w:name w:val="838A9683ACA34CB29B20306C395D5790"/>
  </w:style>
  <w:style w:type="paragraph" w:customStyle="1" w:styleId="DDDDBC91A7BD47AEA5B0A01695C7E747">
    <w:name w:val="DDDDBC91A7BD47AEA5B0A01695C7E747"/>
  </w:style>
  <w:style w:type="paragraph" w:customStyle="1" w:styleId="1B16949C998F427E978F3A89D0DC5E3A">
    <w:name w:val="1B16949C998F427E978F3A89D0DC5E3A"/>
  </w:style>
  <w:style w:type="paragraph" w:customStyle="1" w:styleId="7EFE1C34B3F948EBB22FE6CE4562D705">
    <w:name w:val="7EFE1C34B3F948EBB22FE6CE4562D705"/>
  </w:style>
  <w:style w:type="paragraph" w:customStyle="1" w:styleId="DE6AEA9C4CF84B6381DA55C4CB8B702D">
    <w:name w:val="DE6AEA9C4CF84B6381DA55C4CB8B702D"/>
  </w:style>
  <w:style w:type="paragraph" w:customStyle="1" w:styleId="FD237F5CE9E54C278C3B83CB7410DB95">
    <w:name w:val="FD237F5CE9E54C278C3B83CB7410DB95"/>
  </w:style>
  <w:style w:type="paragraph" w:customStyle="1" w:styleId="6D3B88E4C1C04023AB2206051695A1D5">
    <w:name w:val="6D3B88E4C1C04023AB2206051695A1D5"/>
  </w:style>
  <w:style w:type="paragraph" w:customStyle="1" w:styleId="8179B552A2B141B6A33B8702F899A15E">
    <w:name w:val="8179B552A2B141B6A33B8702F899A15E"/>
  </w:style>
  <w:style w:type="paragraph" w:customStyle="1" w:styleId="DEA795087FDA43F3AD327A816F8C454A">
    <w:name w:val="DEA795087FDA43F3AD327A816F8C454A"/>
  </w:style>
  <w:style w:type="paragraph" w:customStyle="1" w:styleId="65133A366CCE4A4086BB84410083B260">
    <w:name w:val="65133A366CCE4A4086BB84410083B260"/>
  </w:style>
  <w:style w:type="paragraph" w:customStyle="1" w:styleId="61C2A13697F54EF3805BD192D6987800">
    <w:name w:val="61C2A13697F54EF3805BD192D6987800"/>
  </w:style>
  <w:style w:type="paragraph" w:customStyle="1" w:styleId="966AACD75D7542B9AF354858F74883D1">
    <w:name w:val="966AACD75D7542B9AF354858F74883D1"/>
  </w:style>
  <w:style w:type="paragraph" w:customStyle="1" w:styleId="D23877E2C76A411AAA05338591934DCD">
    <w:name w:val="D23877E2C76A411AAA05338591934DCD"/>
  </w:style>
  <w:style w:type="paragraph" w:customStyle="1" w:styleId="879BD6A0B0A8496E894258FF30CB5FD8">
    <w:name w:val="879BD6A0B0A8496E894258FF30CB5FD8"/>
  </w:style>
  <w:style w:type="paragraph" w:customStyle="1" w:styleId="DBF2B10690E34F2BB6B429B6E1FC98BD">
    <w:name w:val="DBF2B10690E34F2BB6B429B6E1FC98BD"/>
  </w:style>
  <w:style w:type="paragraph" w:customStyle="1" w:styleId="506B6E664C62422EB0864A48FC924097">
    <w:name w:val="506B6E664C62422EB0864A48FC924097"/>
  </w:style>
  <w:style w:type="paragraph" w:customStyle="1" w:styleId="EE1C5C8D47CD4FD4A87AFB74C786D55B">
    <w:name w:val="EE1C5C8D47CD4FD4A87AFB74C786D55B"/>
  </w:style>
  <w:style w:type="paragraph" w:customStyle="1" w:styleId="EB3991A3CB044C0DB25DD6978FDB34E1">
    <w:name w:val="EB3991A3CB044C0DB25DD6978FDB34E1"/>
  </w:style>
  <w:style w:type="paragraph" w:customStyle="1" w:styleId="7D8A6F484C4645B4AC1067E49A73A133">
    <w:name w:val="7D8A6F484C4645B4AC1067E49A73A133"/>
  </w:style>
  <w:style w:type="paragraph" w:customStyle="1" w:styleId="BAD2EF7267D3467F9BEDA27834B3702C">
    <w:name w:val="BAD2EF7267D3467F9BEDA27834B3702C"/>
    <w:rsid w:val="00541415"/>
  </w:style>
  <w:style w:type="paragraph" w:customStyle="1" w:styleId="67982AC3BDFB4EF5A750311FA40AA989">
    <w:name w:val="67982AC3BDFB4EF5A750311FA40AA989"/>
    <w:rsid w:val="00541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Flat- 3/3B, PS Ixora Apartment, 
New Town, Kolkata - 700159</CompanyAddress>
  <CompanyPhone>
+91-9608854435</CompanyPhone>
  <CompanyFax/>
  <CompanyEmail>Freshikha89@gmail.com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2022-08-21T23:20:00Z</dcterms:created>
  <dcterms:modified xsi:type="dcterms:W3CDTF">2022-08-22T02:33:00Z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